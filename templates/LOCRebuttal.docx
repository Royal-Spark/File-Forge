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5415" w14:textId="1E3EDE8A" w:rsidR="00253B52" w:rsidRPr="00D93B23" w:rsidRDefault="0069659A" w:rsidP="00253B52">
      <w:pPr>
        <w:jc w:val="right"/>
      </w:pPr>
      <w:r>
        <w:t>D</w:t>
      </w:r>
      <w:r w:rsidR="005B741A">
        <w:t>D</w:t>
      </w:r>
      <w:r w:rsidR="00640F00" w:rsidRPr="00D93B23">
        <w:t xml:space="preserve"> </w:t>
      </w:r>
      <w:r>
        <w:t>Month</w:t>
      </w:r>
      <w:r w:rsidR="00640F00" w:rsidRPr="00D93B23">
        <w:t xml:space="preserve"> </w:t>
      </w:r>
      <w:r w:rsidR="005B741A">
        <w:t>YYYY</w:t>
      </w:r>
    </w:p>
    <w:p w14:paraId="7E47A076" w14:textId="77777777" w:rsidR="00253B52" w:rsidRPr="00D93B23" w:rsidRDefault="00253B52" w:rsidP="00253B52">
      <w:pPr>
        <w:jc w:val="right"/>
      </w:pPr>
    </w:p>
    <w:p w14:paraId="1CE3D238" w14:textId="1AD17401" w:rsidR="00253B52" w:rsidRPr="00D93B23" w:rsidRDefault="00253B52" w:rsidP="00253B52">
      <w:pPr>
        <w:pStyle w:val="Default"/>
        <w:rPr>
          <w:sz w:val="20"/>
          <w:szCs w:val="20"/>
        </w:rPr>
      </w:pPr>
      <w:r w:rsidRPr="00D93B23">
        <w:rPr>
          <w:sz w:val="20"/>
          <w:szCs w:val="20"/>
        </w:rPr>
        <w:t>MEMORANDUM FOR</w:t>
      </w:r>
      <w:r w:rsidR="00F839F6" w:rsidRPr="00D93B23">
        <w:rPr>
          <w:sz w:val="20"/>
          <w:szCs w:val="20"/>
        </w:rPr>
        <w:t xml:space="preserve"> </w:t>
      </w:r>
      <w:r w:rsidR="00006C22">
        <w:rPr>
          <w:sz w:val="20"/>
          <w:szCs w:val="20"/>
        </w:rPr>
        <w:t>RECORD</w:t>
      </w:r>
    </w:p>
    <w:p w14:paraId="6B0471DA" w14:textId="77777777" w:rsidR="00253B52" w:rsidRPr="00D93B23" w:rsidRDefault="00253B52" w:rsidP="00253B52"/>
    <w:p w14:paraId="2490AB4A" w14:textId="38A57D80" w:rsidR="00253B52" w:rsidRPr="00D93B23" w:rsidRDefault="00253B52" w:rsidP="00253B52">
      <w:r w:rsidRPr="00D93B23">
        <w:t xml:space="preserve">FROM:  </w:t>
      </w:r>
      <w:r w:rsidR="00006C22">
        <w:t>RANK FIRST M. LAST</w:t>
      </w:r>
    </w:p>
    <w:p w14:paraId="5D07E95B" w14:textId="77777777" w:rsidR="00253B52" w:rsidRPr="00D93B23" w:rsidRDefault="00253B52" w:rsidP="00253B52">
      <w:pPr>
        <w:pStyle w:val="Default"/>
        <w:rPr>
          <w:sz w:val="20"/>
          <w:szCs w:val="20"/>
        </w:rPr>
      </w:pPr>
    </w:p>
    <w:p w14:paraId="51FD727C" w14:textId="54DFCAB5" w:rsidR="002C215F" w:rsidRDefault="00253B52" w:rsidP="002C215F">
      <w:pPr>
        <w:pStyle w:val="Default"/>
        <w:rPr>
          <w:sz w:val="20"/>
          <w:szCs w:val="20"/>
        </w:rPr>
      </w:pPr>
      <w:r w:rsidRPr="00D93B23">
        <w:rPr>
          <w:sz w:val="20"/>
          <w:szCs w:val="20"/>
        </w:rPr>
        <w:t xml:space="preserve">SUBJECT:  </w:t>
      </w:r>
      <w:r w:rsidR="0069659A">
        <w:rPr>
          <w:sz w:val="20"/>
          <w:szCs w:val="20"/>
        </w:rPr>
        <w:t>L</w:t>
      </w:r>
      <w:r w:rsidR="004B3F58">
        <w:rPr>
          <w:sz w:val="20"/>
          <w:szCs w:val="20"/>
        </w:rPr>
        <w:t xml:space="preserve">etter of </w:t>
      </w:r>
      <w:r w:rsidR="0069659A">
        <w:rPr>
          <w:sz w:val="20"/>
          <w:szCs w:val="20"/>
        </w:rPr>
        <w:t>C</w:t>
      </w:r>
      <w:r w:rsidR="004B3F58">
        <w:rPr>
          <w:sz w:val="20"/>
          <w:szCs w:val="20"/>
        </w:rPr>
        <w:t>ounseling</w:t>
      </w:r>
      <w:r w:rsidR="0069659A">
        <w:rPr>
          <w:sz w:val="20"/>
          <w:szCs w:val="20"/>
        </w:rPr>
        <w:t xml:space="preserve"> Rebuttal</w:t>
      </w:r>
    </w:p>
    <w:p w14:paraId="2AABF2EC" w14:textId="77777777" w:rsidR="002C215F" w:rsidRDefault="002C215F" w:rsidP="002C215F">
      <w:pPr>
        <w:pStyle w:val="Default"/>
        <w:rPr>
          <w:sz w:val="20"/>
          <w:szCs w:val="20"/>
        </w:rPr>
      </w:pPr>
    </w:p>
    <w:p w14:paraId="74963B33" w14:textId="251AB9C1" w:rsidR="00F560CE" w:rsidRDefault="00D94714" w:rsidP="00D94714">
      <w:pPr>
        <w:pStyle w:val="Defaul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{{rebuttal paragraph 1}}</w:t>
      </w:r>
    </w:p>
    <w:p w14:paraId="3EE9A98F" w14:textId="11891C1E" w:rsidR="00D94714" w:rsidRDefault="00D94714" w:rsidP="00D94714">
      <w:pPr>
        <w:pStyle w:val="Defaul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{{rebuttal paragraph 2}}</w:t>
      </w:r>
    </w:p>
    <w:p w14:paraId="632177A1" w14:textId="4095FADE" w:rsidR="00D94714" w:rsidRDefault="00D94714" w:rsidP="00D94714">
      <w:pPr>
        <w:pStyle w:val="Defaul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{{rebuttal paragraph 3}}</w:t>
      </w:r>
    </w:p>
    <w:p w14:paraId="03D78FCA" w14:textId="77777777" w:rsidR="00F560CE" w:rsidRPr="00F560CE" w:rsidRDefault="00F560CE" w:rsidP="00F560CE">
      <w:pPr>
        <w:pStyle w:val="Default"/>
      </w:pPr>
    </w:p>
    <w:p w14:paraId="3474C835" w14:textId="77777777" w:rsidR="00F560CE" w:rsidRPr="00F560CE" w:rsidRDefault="00F560CE" w:rsidP="00F560CE">
      <w:pPr>
        <w:pStyle w:val="Default"/>
      </w:pPr>
    </w:p>
    <w:p w14:paraId="25308761" w14:textId="77777777" w:rsidR="00F560CE" w:rsidRPr="00F560CE" w:rsidRDefault="00F560CE" w:rsidP="00F560CE">
      <w:pPr>
        <w:pStyle w:val="Default"/>
      </w:pPr>
    </w:p>
    <w:p w14:paraId="263C812B" w14:textId="7F31665A" w:rsidR="002C215F" w:rsidRDefault="002C215F" w:rsidP="00F560CE">
      <w:pPr>
        <w:pStyle w:val="Default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 w:rsidRPr="000D2E48">
        <w:t>FIRST M. LAST, Rank, USA</w:t>
      </w:r>
      <w:r>
        <w:t>F</w:t>
      </w:r>
    </w:p>
    <w:p w14:paraId="44446997" w14:textId="2C35C7BE" w:rsidR="002C215F" w:rsidRPr="000D2E48" w:rsidRDefault="002C215F" w:rsidP="002C215F">
      <w:pPr>
        <w:pStyle w:val="Default"/>
        <w:ind w:left="5040" w:firstLine="720"/>
      </w:pPr>
      <w:r w:rsidRPr="000D2E48">
        <w:t>Duty Title</w:t>
      </w:r>
    </w:p>
    <w:p w14:paraId="2A111FED" w14:textId="0F93A34B" w:rsidR="00253B52" w:rsidRPr="00D93B23" w:rsidRDefault="00253B52" w:rsidP="002C215F">
      <w:pPr>
        <w:tabs>
          <w:tab w:val="left" w:pos="5732"/>
        </w:tabs>
        <w:ind w:firstLine="720"/>
      </w:pPr>
    </w:p>
    <w:p w14:paraId="6E029F96" w14:textId="77777777" w:rsidR="00253B52" w:rsidRPr="00D93B23" w:rsidRDefault="00253B52" w:rsidP="00253B52">
      <w:pPr>
        <w:ind w:left="5040"/>
      </w:pPr>
    </w:p>
    <w:p w14:paraId="49900D5F" w14:textId="6A9CD99E" w:rsidR="00FF1C56" w:rsidRPr="005E56DC" w:rsidRDefault="002845C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889C284" w14:textId="77777777" w:rsidR="002445F5" w:rsidRPr="005E56DC" w:rsidRDefault="002445F5">
      <w:pPr>
        <w:rPr>
          <w:sz w:val="22"/>
          <w:szCs w:val="22"/>
        </w:rPr>
      </w:pPr>
    </w:p>
    <w:p w14:paraId="68627D9F" w14:textId="77777777" w:rsidR="002445F5" w:rsidRPr="005E56DC" w:rsidRDefault="002445F5">
      <w:pPr>
        <w:rPr>
          <w:sz w:val="22"/>
          <w:szCs w:val="22"/>
        </w:rPr>
      </w:pPr>
    </w:p>
    <w:p w14:paraId="02813026" w14:textId="63FBC02B" w:rsidR="00AC773F" w:rsidRPr="005E56DC" w:rsidRDefault="00AC773F" w:rsidP="00D14723">
      <w:pPr>
        <w:rPr>
          <w:sz w:val="22"/>
          <w:szCs w:val="22"/>
        </w:rPr>
      </w:pPr>
    </w:p>
    <w:p w14:paraId="55F8E1EE" w14:textId="31111020" w:rsidR="00AC773F" w:rsidRPr="005E56DC" w:rsidRDefault="00AC773F" w:rsidP="00D14723">
      <w:pPr>
        <w:rPr>
          <w:sz w:val="22"/>
          <w:szCs w:val="22"/>
        </w:rPr>
      </w:pPr>
    </w:p>
    <w:p w14:paraId="4E3D487A" w14:textId="0F439F27" w:rsidR="00AC773F" w:rsidRPr="005E56DC" w:rsidRDefault="00AC773F" w:rsidP="00D14723">
      <w:pPr>
        <w:rPr>
          <w:sz w:val="22"/>
          <w:szCs w:val="22"/>
        </w:rPr>
      </w:pPr>
    </w:p>
    <w:p w14:paraId="7BECD372" w14:textId="77777777" w:rsidR="00AC773F" w:rsidRPr="005E56DC" w:rsidRDefault="00AC773F" w:rsidP="00D14723">
      <w:pPr>
        <w:rPr>
          <w:sz w:val="22"/>
          <w:szCs w:val="22"/>
        </w:rPr>
      </w:pPr>
    </w:p>
    <w:p w14:paraId="7ED1A097" w14:textId="77777777" w:rsidR="00AC773F" w:rsidRPr="005E56DC" w:rsidRDefault="00AC773F" w:rsidP="00D14723">
      <w:pPr>
        <w:rPr>
          <w:sz w:val="22"/>
          <w:szCs w:val="22"/>
        </w:rPr>
      </w:pPr>
    </w:p>
    <w:p w14:paraId="7843BB42" w14:textId="77777777" w:rsidR="00AC773F" w:rsidRPr="005E56DC" w:rsidRDefault="00AC773F" w:rsidP="00D14723">
      <w:pPr>
        <w:rPr>
          <w:sz w:val="22"/>
          <w:szCs w:val="22"/>
        </w:rPr>
      </w:pPr>
    </w:p>
    <w:p w14:paraId="48F29AA1" w14:textId="77777777" w:rsidR="00AC773F" w:rsidRPr="005E56DC" w:rsidRDefault="00AC773F" w:rsidP="00D14723">
      <w:pPr>
        <w:rPr>
          <w:sz w:val="22"/>
          <w:szCs w:val="22"/>
        </w:rPr>
      </w:pPr>
    </w:p>
    <w:p w14:paraId="3FD0A1A8" w14:textId="77777777" w:rsidR="00AC773F" w:rsidRPr="005E56DC" w:rsidRDefault="00AC773F" w:rsidP="00D14723">
      <w:pPr>
        <w:rPr>
          <w:sz w:val="22"/>
          <w:szCs w:val="22"/>
        </w:rPr>
      </w:pPr>
    </w:p>
    <w:sectPr w:rsidR="00AC773F" w:rsidRPr="005E56DC" w:rsidSect="00616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432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1CA2A" w14:textId="77777777" w:rsidR="007B626E" w:rsidRDefault="007B626E" w:rsidP="00E4337F">
      <w:r>
        <w:separator/>
      </w:r>
    </w:p>
  </w:endnote>
  <w:endnote w:type="continuationSeparator" w:id="0">
    <w:p w14:paraId="5D65F80F" w14:textId="77777777" w:rsidR="007B626E" w:rsidRDefault="007B626E" w:rsidP="00E4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CENTURYSCHLB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26E3" w14:textId="77777777" w:rsidR="006F43E1" w:rsidRPr="00E22555" w:rsidRDefault="006F43E1" w:rsidP="006F43E1">
    <w:pPr>
      <w:pStyle w:val="Footer"/>
      <w:jc w:val="center"/>
    </w:pPr>
    <w:r>
      <w:rPr>
        <w:rFonts w:ascii="Arial" w:hAnsi="Arial"/>
        <w:b/>
        <w:color w:val="0000FF"/>
        <w:sz w:val="24"/>
      </w:rPr>
      <w:t>“Where Eagles Dare!”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2DCB" w14:textId="77777777" w:rsidR="00A871CB" w:rsidRPr="00CC418D" w:rsidRDefault="00A871CB" w:rsidP="00A871CB">
    <w:pPr>
      <w:pStyle w:val="Footer"/>
      <w:jc w:val="center"/>
      <w:rPr>
        <w:rFonts w:ascii="Copperplate Gothic Bold" w:hAnsi="Copperplate Gothic Bold"/>
      </w:rPr>
    </w:pPr>
    <w:r>
      <w:rPr>
        <w:noProof/>
        <w:color w:val="1F497D"/>
      </w:rPr>
      <w:drawing>
        <wp:anchor distT="0" distB="0" distL="114300" distR="114300" simplePos="0" relativeHeight="251664384" behindDoc="0" locked="0" layoutInCell="1" allowOverlap="1" wp14:anchorId="75DB9CDC" wp14:editId="051D9524">
          <wp:simplePos x="0" y="0"/>
          <wp:positionH relativeFrom="column">
            <wp:posOffset>2666891</wp:posOffset>
          </wp:positionH>
          <wp:positionV relativeFrom="paragraph">
            <wp:posOffset>33020</wp:posOffset>
          </wp:positionV>
          <wp:extent cx="95250" cy="99060"/>
          <wp:effectExtent l="38100" t="38100" r="38100" b="34290"/>
          <wp:wrapNone/>
          <wp:docPr id="1056139154" name="Picture 1056139154" descr="square 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quare 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95" t="8" r="13612" b="-8"/>
                  <a:stretch/>
                </pic:blipFill>
                <pic:spPr bwMode="auto">
                  <a:xfrm flipV="1">
                    <a:off x="0" y="0"/>
                    <a:ext cx="95250" cy="99060"/>
                  </a:xfrm>
                  <a:prstGeom prst="rect">
                    <a:avLst/>
                  </a:prstGeom>
                  <a:noFill/>
                  <a:ln w="22225" cap="flat" cmpd="sng" algn="ctr">
                    <a:solidFill>
                      <a:sysClr val="windowText" lastClr="000000"/>
                    </a:solidFill>
                    <a:prstDash val="solid"/>
                    <a:miter lim="800000"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pperplate Gothic Bold" w:hAnsi="Copperplate Gothic Bold"/>
        <w:b/>
        <w:color w:val="0000FF"/>
        <w:sz w:val="24"/>
      </w:rPr>
      <w:t>Rea</w:t>
    </w:r>
    <w:r w:rsidRPr="006F3610">
      <w:rPr>
        <w:rFonts w:ascii="Copperplate Gothic Bold" w:hAnsi="Copperplate Gothic Bold"/>
        <w:b/>
        <w:color w:val="0000FF"/>
      </w:rPr>
      <w:t xml:space="preserve">     </w:t>
    </w:r>
    <w:r>
      <w:rPr>
        <w:rFonts w:ascii="Copperplate Gothic Bold" w:hAnsi="Copperplate Gothic Bold"/>
        <w:b/>
        <w:color w:val="0000FF"/>
        <w:sz w:val="24"/>
      </w:rPr>
      <w:t>y</w:t>
    </w:r>
    <w:r w:rsidRPr="00937976">
      <w:rPr>
        <w:rFonts w:ascii="Copperplate Gothic Bold" w:hAnsi="Copperplate Gothic Bold"/>
        <w:b/>
        <w:color w:val="0000FF"/>
        <w:sz w:val="24"/>
      </w:rPr>
      <w:t xml:space="preserve"> C</w:t>
    </w:r>
    <w:r>
      <w:rPr>
        <w:rFonts w:ascii="Copperplate Gothic Bold" w:hAnsi="Copperplate Gothic Bold"/>
        <w:b/>
        <w:color w:val="0000FF"/>
        <w:sz w:val="24"/>
      </w:rPr>
      <w:t>ulture</w:t>
    </w:r>
  </w:p>
  <w:p w14:paraId="43DE679A" w14:textId="77777777" w:rsidR="00D334E7" w:rsidRDefault="00D334E7" w:rsidP="00FA7C8E">
    <w:pPr>
      <w:pStyle w:val="Footer"/>
      <w:jc w:val="center"/>
      <w:rPr>
        <w:rFonts w:ascii="Copperplate Gothic Bold" w:hAnsi="Copperplate Gothic Bold"/>
        <w:b/>
        <w:color w:val="0000FF"/>
        <w:sz w:val="24"/>
      </w:rPr>
    </w:pPr>
  </w:p>
  <w:p w14:paraId="12A226E4" w14:textId="6C68517F" w:rsidR="00E4337F" w:rsidRPr="00D334E7" w:rsidRDefault="00D334E7" w:rsidP="00D334E7">
    <w:pPr>
      <w:jc w:val="center"/>
      <w:rPr>
        <w:b/>
        <w:color w:val="404040" w:themeColor="text1" w:themeTint="BF"/>
        <w:sz w:val="24"/>
      </w:rPr>
    </w:pPr>
    <w:r>
      <w:rPr>
        <w:b/>
        <w:color w:val="404040" w:themeColor="text1" w:themeTint="BF"/>
        <w:sz w:val="24"/>
      </w:rPr>
      <w:t>CUI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20ADB" w14:textId="3E102721" w:rsidR="00B26B33" w:rsidRPr="00CC418D" w:rsidRDefault="00CC418D" w:rsidP="00CC418D">
    <w:pPr>
      <w:pStyle w:val="Footer"/>
      <w:jc w:val="center"/>
      <w:rPr>
        <w:rFonts w:ascii="Copperplate Gothic Bold" w:hAnsi="Copperplate Gothic Bold"/>
      </w:rPr>
    </w:pPr>
    <w:r>
      <w:rPr>
        <w:noProof/>
        <w:color w:val="1F497D"/>
      </w:rPr>
      <w:drawing>
        <wp:anchor distT="0" distB="0" distL="114300" distR="114300" simplePos="0" relativeHeight="251662336" behindDoc="0" locked="0" layoutInCell="1" allowOverlap="1" wp14:anchorId="11567FFC" wp14:editId="3E78A45D">
          <wp:simplePos x="0" y="0"/>
          <wp:positionH relativeFrom="column">
            <wp:posOffset>2666891</wp:posOffset>
          </wp:positionH>
          <wp:positionV relativeFrom="paragraph">
            <wp:posOffset>33020</wp:posOffset>
          </wp:positionV>
          <wp:extent cx="95250" cy="99060"/>
          <wp:effectExtent l="38100" t="38100" r="38100" b="34290"/>
          <wp:wrapNone/>
          <wp:docPr id="747402714" name="Picture 1" descr="square 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quare 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95" t="8" r="13612" b="-8"/>
                  <a:stretch/>
                </pic:blipFill>
                <pic:spPr bwMode="auto">
                  <a:xfrm flipV="1">
                    <a:off x="0" y="0"/>
                    <a:ext cx="95250" cy="99060"/>
                  </a:xfrm>
                  <a:prstGeom prst="rect">
                    <a:avLst/>
                  </a:prstGeom>
                  <a:noFill/>
                  <a:ln w="22225" cap="flat" cmpd="sng" algn="ctr">
                    <a:solidFill>
                      <a:sysClr val="windowText" lastClr="000000"/>
                    </a:solidFill>
                    <a:prstDash val="solid"/>
                    <a:miter lim="800000"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pperplate Gothic Bold" w:hAnsi="Copperplate Gothic Bold"/>
        <w:b/>
        <w:color w:val="0000FF"/>
        <w:sz w:val="24"/>
      </w:rPr>
      <w:t>Rea</w:t>
    </w:r>
    <w:r w:rsidRPr="006F3610">
      <w:rPr>
        <w:rFonts w:ascii="Copperplate Gothic Bold" w:hAnsi="Copperplate Gothic Bold"/>
        <w:b/>
        <w:color w:val="0000FF"/>
      </w:rPr>
      <w:t xml:space="preserve">     </w:t>
    </w:r>
    <w:r>
      <w:rPr>
        <w:rFonts w:ascii="Copperplate Gothic Bold" w:hAnsi="Copperplate Gothic Bold"/>
        <w:b/>
        <w:color w:val="0000FF"/>
        <w:sz w:val="24"/>
      </w:rPr>
      <w:t>y</w:t>
    </w:r>
    <w:r w:rsidRPr="00937976">
      <w:rPr>
        <w:rFonts w:ascii="Copperplate Gothic Bold" w:hAnsi="Copperplate Gothic Bold"/>
        <w:b/>
        <w:color w:val="0000FF"/>
        <w:sz w:val="24"/>
      </w:rPr>
      <w:t xml:space="preserve"> C</w:t>
    </w:r>
    <w:r>
      <w:rPr>
        <w:rFonts w:ascii="Copperplate Gothic Bold" w:hAnsi="Copperplate Gothic Bold"/>
        <w:b/>
        <w:color w:val="0000FF"/>
        <w:sz w:val="24"/>
      </w:rPr>
      <w:t>ulture</w:t>
    </w:r>
  </w:p>
  <w:p w14:paraId="446AED5D" w14:textId="77777777" w:rsidR="007069CC" w:rsidRDefault="007069CC" w:rsidP="00B26B33">
    <w:pPr>
      <w:pStyle w:val="Footer"/>
      <w:jc w:val="center"/>
      <w:rPr>
        <w:rFonts w:ascii="Arial" w:hAnsi="Arial" w:cs="Arial"/>
        <w:sz w:val="21"/>
        <w:szCs w:val="21"/>
      </w:rPr>
    </w:pPr>
  </w:p>
  <w:p w14:paraId="4846131A" w14:textId="65927BC9" w:rsidR="007069CC" w:rsidRPr="007069CC" w:rsidRDefault="007069CC" w:rsidP="007069CC">
    <w:pPr>
      <w:jc w:val="center"/>
      <w:rPr>
        <w:b/>
        <w:color w:val="404040" w:themeColor="text1" w:themeTint="BF"/>
        <w:sz w:val="24"/>
      </w:rPr>
    </w:pPr>
    <w:r>
      <w:rPr>
        <w:b/>
        <w:color w:val="404040" w:themeColor="text1" w:themeTint="BF"/>
        <w:sz w:val="24"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3C561" w14:textId="77777777" w:rsidR="007B626E" w:rsidRDefault="007B626E" w:rsidP="00E4337F">
      <w:r>
        <w:separator/>
      </w:r>
    </w:p>
  </w:footnote>
  <w:footnote w:type="continuationSeparator" w:id="0">
    <w:p w14:paraId="47415A0A" w14:textId="77777777" w:rsidR="007B626E" w:rsidRDefault="007B626E" w:rsidP="00E43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4247" w14:textId="77777777" w:rsidR="009849E5" w:rsidRDefault="00984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B3118" w14:textId="77777777" w:rsidR="009849E5" w:rsidRDefault="009849E5" w:rsidP="009849E5">
    <w:pPr>
      <w:pStyle w:val="Header"/>
      <w:jc w:val="center"/>
      <w:rPr>
        <w:rFonts w:ascii="Times New Roman" w:hAnsi="Times New Roman"/>
      </w:rPr>
    </w:pPr>
    <w:r w:rsidRPr="009849E5">
      <w:rPr>
        <w:rFonts w:ascii="Times New Roman" w:hAnsi="Times New Roman"/>
      </w:rPr>
      <w:tab/>
    </w:r>
    <w:r w:rsidRPr="009849E5">
      <w:rPr>
        <w:rFonts w:ascii="Times New Roman" w:hAnsi="Times New Roman"/>
        <w:b/>
        <w:bCs/>
      </w:rPr>
      <w:t>CUI</w:t>
    </w:r>
    <w:r w:rsidRPr="009849E5">
      <w:rPr>
        <w:rFonts w:ascii="Times New Roman" w:hAnsi="Times New Roman"/>
      </w:rPr>
      <w:tab/>
    </w:r>
  </w:p>
  <w:p w14:paraId="38415E8C" w14:textId="6EBBE989" w:rsidR="009849E5" w:rsidRPr="009849E5" w:rsidRDefault="00D94714" w:rsidP="009849E5">
    <w:pPr>
      <w:pStyle w:val="Header"/>
      <w:jc w:val="right"/>
      <w:rPr>
        <w:rFonts w:ascii="Times New Roman" w:hAnsi="Times New Roman"/>
      </w:rPr>
    </w:pPr>
    <w:sdt>
      <w:sdtPr>
        <w:rPr>
          <w:rFonts w:ascii="Times New Roman" w:hAnsi="Times New Roman"/>
        </w:rPr>
        <w:id w:val="-12821119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849E5" w:rsidRPr="009849E5">
          <w:rPr>
            <w:rFonts w:ascii="Times New Roman" w:hAnsi="Times New Roman"/>
          </w:rPr>
          <w:fldChar w:fldCharType="begin"/>
        </w:r>
        <w:r w:rsidR="009849E5" w:rsidRPr="009849E5">
          <w:rPr>
            <w:rFonts w:ascii="Times New Roman" w:hAnsi="Times New Roman"/>
          </w:rPr>
          <w:instrText xml:space="preserve"> PAGE   \* MERGEFORMAT </w:instrText>
        </w:r>
        <w:r w:rsidR="009849E5" w:rsidRPr="009849E5">
          <w:rPr>
            <w:rFonts w:ascii="Times New Roman" w:hAnsi="Times New Roman"/>
          </w:rPr>
          <w:fldChar w:fldCharType="separate"/>
        </w:r>
        <w:r w:rsidR="009849E5" w:rsidRPr="009849E5">
          <w:rPr>
            <w:rFonts w:ascii="Times New Roman" w:hAnsi="Times New Roman"/>
            <w:noProof/>
          </w:rPr>
          <w:t>2</w:t>
        </w:r>
        <w:r w:rsidR="009849E5" w:rsidRPr="009849E5">
          <w:rPr>
            <w:rFonts w:ascii="Times New Roman" w:hAnsi="Times New Roman"/>
            <w:noProof/>
          </w:rPr>
          <w:fldChar w:fldCharType="end"/>
        </w:r>
      </w:sdtContent>
    </w:sdt>
  </w:p>
  <w:p w14:paraId="01A1B3FC" w14:textId="5154AB6D" w:rsidR="009D42D0" w:rsidRPr="009849E5" w:rsidRDefault="009D42D0" w:rsidP="009849E5">
    <w:pPr>
      <w:pStyle w:val="Header"/>
      <w:jc w:val="center"/>
      <w:rPr>
        <w:rFonts w:ascii="Times New Roman" w:hAnsi="Times New Roman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51E8E" w14:textId="77777777" w:rsidR="00692F90" w:rsidRDefault="00692F90" w:rsidP="00A84FE8">
    <w:pPr>
      <w:ind w:left="1440" w:firstLine="720"/>
      <w:rPr>
        <w:b/>
        <w:color w:val="404040" w:themeColor="text1" w:themeTint="BF"/>
        <w:sz w:val="24"/>
      </w:rPr>
    </w:pPr>
  </w:p>
  <w:p w14:paraId="4E81BC65" w14:textId="164842BE" w:rsidR="007069CC" w:rsidRDefault="00C466AE" w:rsidP="589B39D2">
    <w:pPr>
      <w:jc w:val="center"/>
      <w:rPr>
        <w:b/>
        <w:bCs/>
        <w:color w:val="404040" w:themeColor="text1" w:themeTint="BF"/>
        <w:sz w:val="24"/>
        <w:szCs w:val="24"/>
      </w:rPr>
    </w:pPr>
    <w:r w:rsidRPr="00485B35">
      <w:rPr>
        <w:rFonts w:ascii="Copperplate Gothic Bold" w:hAnsi="Copperplate Gothic Bold"/>
        <w:noProof/>
        <w:snapToGrid/>
        <w:color w:val="0000FF"/>
        <w:sz w:val="24"/>
      </w:rPr>
      <w:drawing>
        <wp:anchor distT="0" distB="0" distL="114300" distR="114300" simplePos="0" relativeHeight="251660288" behindDoc="0" locked="0" layoutInCell="1" allowOverlap="1" wp14:anchorId="12A226EB" wp14:editId="21C82159">
          <wp:simplePos x="0" y="0"/>
          <wp:positionH relativeFrom="column">
            <wp:posOffset>-464820</wp:posOffset>
          </wp:positionH>
          <wp:positionV relativeFrom="paragraph">
            <wp:posOffset>8890</wp:posOffset>
          </wp:positionV>
          <wp:extent cx="914400" cy="914400"/>
          <wp:effectExtent l="19050" t="0" r="0" b="0"/>
          <wp:wrapNone/>
          <wp:docPr id="1" name="Picture 1" descr="DOD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D 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589B39D2" w:rsidRPr="589B39D2">
      <w:rPr>
        <w:b/>
        <w:bCs/>
        <w:color w:val="404040" w:themeColor="text1" w:themeTint="BF"/>
        <w:sz w:val="24"/>
        <w:szCs w:val="24"/>
      </w:rPr>
      <w:t>CUI</w:t>
    </w:r>
  </w:p>
  <w:p w14:paraId="5213AE4F" w14:textId="77777777" w:rsidR="00172315" w:rsidRPr="00C466AE" w:rsidRDefault="00172315" w:rsidP="589B39D2">
    <w:pPr>
      <w:jc w:val="center"/>
      <w:rPr>
        <w:b/>
        <w:bCs/>
        <w:color w:val="404040" w:themeColor="text1" w:themeTint="BF"/>
        <w:sz w:val="24"/>
        <w:szCs w:val="24"/>
      </w:rPr>
    </w:pPr>
  </w:p>
  <w:p w14:paraId="12A226E5" w14:textId="6E620BEA" w:rsidR="005A373F" w:rsidRPr="00485B35" w:rsidRDefault="005A373F" w:rsidP="005A373F">
    <w:pPr>
      <w:jc w:val="center"/>
      <w:rPr>
        <w:rFonts w:ascii="Copperplate Gothic Bold" w:hAnsi="Copperplate Gothic Bold"/>
        <w:color w:val="0000FF"/>
        <w:sz w:val="24"/>
      </w:rPr>
    </w:pPr>
    <w:r w:rsidRPr="00485B35">
      <w:rPr>
        <w:rFonts w:ascii="Copperplate Gothic Bold" w:hAnsi="Copperplate Gothic Bold"/>
        <w:color w:val="0000FF"/>
        <w:sz w:val="24"/>
      </w:rPr>
      <w:t>DEPARTMENT OF THE AIR FORCE</w:t>
    </w:r>
  </w:p>
  <w:p w14:paraId="12A226E6" w14:textId="02EED111" w:rsidR="005A373F" w:rsidRPr="00485B35" w:rsidRDefault="005A373F" w:rsidP="005A373F">
    <w:pPr>
      <w:jc w:val="center"/>
      <w:rPr>
        <w:rFonts w:ascii="Copperplate Gothic Bold" w:hAnsi="Copperplate Gothic Bold"/>
        <w:color w:val="0000FF"/>
        <w:sz w:val="21"/>
        <w:szCs w:val="21"/>
      </w:rPr>
    </w:pPr>
    <w:r w:rsidRPr="00485B35">
      <w:rPr>
        <w:rFonts w:ascii="Copperplate Gothic Bold" w:hAnsi="Copperplate Gothic Bold"/>
        <w:color w:val="0000FF"/>
        <w:sz w:val="21"/>
        <w:szCs w:val="21"/>
      </w:rPr>
      <w:t xml:space="preserve">100TH </w:t>
    </w:r>
    <w:r w:rsidR="00A84FE8">
      <w:rPr>
        <w:rFonts w:ascii="Copperplate Gothic Bold" w:hAnsi="Copperplate Gothic Bold"/>
        <w:color w:val="0000FF"/>
        <w:sz w:val="21"/>
        <w:szCs w:val="21"/>
      </w:rPr>
      <w:t>AIR REFUELING WING</w:t>
    </w:r>
    <w:r w:rsidRPr="00485B35">
      <w:rPr>
        <w:rFonts w:ascii="Copperplate Gothic Bold" w:hAnsi="Copperplate Gothic Bold"/>
        <w:color w:val="0000FF"/>
        <w:sz w:val="21"/>
        <w:szCs w:val="21"/>
      </w:rPr>
      <w:t xml:space="preserve"> (USAFE)</w:t>
    </w:r>
  </w:p>
  <w:p w14:paraId="12A226E7" w14:textId="68E8A90C" w:rsidR="005A373F" w:rsidRPr="00485B35" w:rsidRDefault="005A373F" w:rsidP="005A373F">
    <w:pPr>
      <w:jc w:val="center"/>
      <w:rPr>
        <w:rFonts w:ascii="Copperplate Gothic Bold" w:hAnsi="Copperplate Gothic Bold"/>
        <w:b/>
        <w:color w:val="0000FF"/>
        <w:sz w:val="21"/>
        <w:szCs w:val="21"/>
      </w:rPr>
    </w:pPr>
    <w:r w:rsidRPr="00485B35">
      <w:rPr>
        <w:rFonts w:ascii="Copperplate Gothic Bold" w:hAnsi="Copperplate Gothic Bold"/>
        <w:color w:val="0000FF"/>
        <w:sz w:val="21"/>
        <w:szCs w:val="21"/>
      </w:rPr>
      <w:t xml:space="preserve">ROYAL AIR FORCE MILDENHALL, </w:t>
    </w:r>
    <w:r w:rsidR="00792D9B">
      <w:rPr>
        <w:rFonts w:ascii="Copperplate Gothic Bold" w:hAnsi="Copperplate Gothic Bold"/>
        <w:color w:val="0000FF"/>
        <w:sz w:val="21"/>
        <w:szCs w:val="21"/>
      </w:rPr>
      <w:t>UNITED KINGDOM</w:t>
    </w:r>
  </w:p>
  <w:p w14:paraId="12A226E8" w14:textId="77777777" w:rsidR="005A373F" w:rsidRPr="00485B35" w:rsidRDefault="005A373F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A96"/>
    <w:multiLevelType w:val="hybridMultilevel"/>
    <w:tmpl w:val="B400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B25"/>
    <w:multiLevelType w:val="hybridMultilevel"/>
    <w:tmpl w:val="A700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7BE8"/>
    <w:multiLevelType w:val="hybridMultilevel"/>
    <w:tmpl w:val="B750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16814"/>
    <w:multiLevelType w:val="hybridMultilevel"/>
    <w:tmpl w:val="35AEAB0C"/>
    <w:lvl w:ilvl="0" w:tplc="08445F20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1" w:tplc="738AEC22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74328"/>
    <w:multiLevelType w:val="hybridMultilevel"/>
    <w:tmpl w:val="1A16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684B"/>
    <w:multiLevelType w:val="hybridMultilevel"/>
    <w:tmpl w:val="0DA0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202A"/>
    <w:multiLevelType w:val="hybridMultilevel"/>
    <w:tmpl w:val="CE4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317B"/>
    <w:multiLevelType w:val="hybridMultilevel"/>
    <w:tmpl w:val="91D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54D88"/>
    <w:multiLevelType w:val="hybridMultilevel"/>
    <w:tmpl w:val="E85A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15880"/>
    <w:multiLevelType w:val="hybridMultilevel"/>
    <w:tmpl w:val="1816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91D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3FC3E56"/>
    <w:multiLevelType w:val="hybridMultilevel"/>
    <w:tmpl w:val="CC345FC6"/>
    <w:lvl w:ilvl="0" w:tplc="B7364322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54686480"/>
    <w:multiLevelType w:val="hybridMultilevel"/>
    <w:tmpl w:val="263C2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A02"/>
    <w:multiLevelType w:val="hybridMultilevel"/>
    <w:tmpl w:val="6404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D486C"/>
    <w:multiLevelType w:val="hybridMultilevel"/>
    <w:tmpl w:val="AD2E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64D83"/>
    <w:multiLevelType w:val="hybridMultilevel"/>
    <w:tmpl w:val="A9E4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B47EC"/>
    <w:multiLevelType w:val="hybridMultilevel"/>
    <w:tmpl w:val="CC345F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D12"/>
    <w:multiLevelType w:val="hybridMultilevel"/>
    <w:tmpl w:val="41943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51E4E"/>
    <w:multiLevelType w:val="hybridMultilevel"/>
    <w:tmpl w:val="ADCE3658"/>
    <w:lvl w:ilvl="0" w:tplc="3FD415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050FF"/>
    <w:multiLevelType w:val="hybridMultilevel"/>
    <w:tmpl w:val="6384137A"/>
    <w:lvl w:ilvl="0" w:tplc="09429AD2">
      <w:start w:val="5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1456C7"/>
    <w:multiLevelType w:val="hybridMultilevel"/>
    <w:tmpl w:val="9D569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823CD"/>
    <w:multiLevelType w:val="hybridMultilevel"/>
    <w:tmpl w:val="3BF6991A"/>
    <w:lvl w:ilvl="0" w:tplc="1D8E5952">
      <w:start w:val="1"/>
      <w:numFmt w:val="decimal"/>
      <w:lvlText w:val="%1."/>
      <w:lvlJc w:val="left"/>
      <w:pPr>
        <w:ind w:left="820" w:hanging="303"/>
      </w:pPr>
      <w:rPr>
        <w:rFonts w:ascii="Times New Roman" w:eastAsia="Times New Roman" w:hAnsi="Times New Roman" w:hint="default"/>
        <w:sz w:val="24"/>
        <w:szCs w:val="24"/>
      </w:rPr>
    </w:lvl>
    <w:lvl w:ilvl="1" w:tplc="30489CB6">
      <w:start w:val="1"/>
      <w:numFmt w:val="bullet"/>
      <w:lvlText w:val="•"/>
      <w:lvlJc w:val="left"/>
      <w:pPr>
        <w:ind w:left="1760" w:hanging="303"/>
      </w:pPr>
      <w:rPr>
        <w:rFonts w:hint="default"/>
      </w:rPr>
    </w:lvl>
    <w:lvl w:ilvl="2" w:tplc="6EC4C3E0">
      <w:start w:val="1"/>
      <w:numFmt w:val="bullet"/>
      <w:lvlText w:val="•"/>
      <w:lvlJc w:val="left"/>
      <w:pPr>
        <w:ind w:left="2700" w:hanging="303"/>
      </w:pPr>
      <w:rPr>
        <w:rFonts w:hint="default"/>
      </w:rPr>
    </w:lvl>
    <w:lvl w:ilvl="3" w:tplc="063C9942">
      <w:start w:val="1"/>
      <w:numFmt w:val="bullet"/>
      <w:lvlText w:val="•"/>
      <w:lvlJc w:val="left"/>
      <w:pPr>
        <w:ind w:left="3640" w:hanging="303"/>
      </w:pPr>
      <w:rPr>
        <w:rFonts w:hint="default"/>
      </w:rPr>
    </w:lvl>
    <w:lvl w:ilvl="4" w:tplc="F5EE6722">
      <w:start w:val="1"/>
      <w:numFmt w:val="bullet"/>
      <w:lvlText w:val="•"/>
      <w:lvlJc w:val="left"/>
      <w:pPr>
        <w:ind w:left="4580" w:hanging="303"/>
      </w:pPr>
      <w:rPr>
        <w:rFonts w:hint="default"/>
      </w:rPr>
    </w:lvl>
    <w:lvl w:ilvl="5" w:tplc="FE383E5E">
      <w:start w:val="1"/>
      <w:numFmt w:val="bullet"/>
      <w:lvlText w:val="•"/>
      <w:lvlJc w:val="left"/>
      <w:pPr>
        <w:ind w:left="5520" w:hanging="303"/>
      </w:pPr>
      <w:rPr>
        <w:rFonts w:hint="default"/>
      </w:rPr>
    </w:lvl>
    <w:lvl w:ilvl="6" w:tplc="E86E85F8">
      <w:start w:val="1"/>
      <w:numFmt w:val="bullet"/>
      <w:lvlText w:val="•"/>
      <w:lvlJc w:val="left"/>
      <w:pPr>
        <w:ind w:left="6460" w:hanging="303"/>
      </w:pPr>
      <w:rPr>
        <w:rFonts w:hint="default"/>
      </w:rPr>
    </w:lvl>
    <w:lvl w:ilvl="7" w:tplc="F38A814C">
      <w:start w:val="1"/>
      <w:numFmt w:val="bullet"/>
      <w:lvlText w:val="•"/>
      <w:lvlJc w:val="left"/>
      <w:pPr>
        <w:ind w:left="7400" w:hanging="303"/>
      </w:pPr>
      <w:rPr>
        <w:rFonts w:hint="default"/>
      </w:rPr>
    </w:lvl>
    <w:lvl w:ilvl="8" w:tplc="9EF467B6">
      <w:start w:val="1"/>
      <w:numFmt w:val="bullet"/>
      <w:lvlText w:val="•"/>
      <w:lvlJc w:val="left"/>
      <w:pPr>
        <w:ind w:left="8340" w:hanging="303"/>
      </w:pPr>
      <w:rPr>
        <w:rFonts w:hint="default"/>
      </w:rPr>
    </w:lvl>
  </w:abstractNum>
  <w:abstractNum w:abstractNumId="22" w15:restartNumberingAfterBreak="0">
    <w:nsid w:val="7782086B"/>
    <w:multiLevelType w:val="hybridMultilevel"/>
    <w:tmpl w:val="3EBC3BE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536A3"/>
    <w:multiLevelType w:val="hybridMultilevel"/>
    <w:tmpl w:val="B700FEA4"/>
    <w:lvl w:ilvl="0" w:tplc="6F86CB5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auto"/>
      </w:rPr>
    </w:lvl>
    <w:lvl w:ilvl="1" w:tplc="5936D344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A271A6"/>
    <w:multiLevelType w:val="hybridMultilevel"/>
    <w:tmpl w:val="089A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31084">
    <w:abstractNumId w:val="12"/>
  </w:num>
  <w:num w:numId="2" w16cid:durableId="1465198570">
    <w:abstractNumId w:val="10"/>
  </w:num>
  <w:num w:numId="3" w16cid:durableId="539249924">
    <w:abstractNumId w:val="15"/>
  </w:num>
  <w:num w:numId="4" w16cid:durableId="1559122757">
    <w:abstractNumId w:val="21"/>
  </w:num>
  <w:num w:numId="5" w16cid:durableId="117382126">
    <w:abstractNumId w:val="8"/>
  </w:num>
  <w:num w:numId="6" w16cid:durableId="1482189312">
    <w:abstractNumId w:val="2"/>
  </w:num>
  <w:num w:numId="7" w16cid:durableId="1131704054">
    <w:abstractNumId w:val="7"/>
  </w:num>
  <w:num w:numId="8" w16cid:durableId="499582838">
    <w:abstractNumId w:val="6"/>
  </w:num>
  <w:num w:numId="9" w16cid:durableId="1005061546">
    <w:abstractNumId w:val="13"/>
  </w:num>
  <w:num w:numId="10" w16cid:durableId="118912235">
    <w:abstractNumId w:val="17"/>
  </w:num>
  <w:num w:numId="11" w16cid:durableId="901601024">
    <w:abstractNumId w:val="20"/>
  </w:num>
  <w:num w:numId="12" w16cid:durableId="4270451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093828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3108894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74801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251488">
    <w:abstractNumId w:val="11"/>
  </w:num>
  <w:num w:numId="17" w16cid:durableId="1978409669">
    <w:abstractNumId w:val="16"/>
  </w:num>
  <w:num w:numId="18" w16cid:durableId="1298952164">
    <w:abstractNumId w:val="14"/>
  </w:num>
  <w:num w:numId="19" w16cid:durableId="2147039649">
    <w:abstractNumId w:val="18"/>
  </w:num>
  <w:num w:numId="20" w16cid:durableId="281884847">
    <w:abstractNumId w:val="1"/>
  </w:num>
  <w:num w:numId="21" w16cid:durableId="709652817">
    <w:abstractNumId w:val="5"/>
  </w:num>
  <w:num w:numId="22" w16cid:durableId="216818449">
    <w:abstractNumId w:val="0"/>
  </w:num>
  <w:num w:numId="23" w16cid:durableId="916135901">
    <w:abstractNumId w:val="9"/>
  </w:num>
  <w:num w:numId="24" w16cid:durableId="1630479889">
    <w:abstractNumId w:val="24"/>
  </w:num>
  <w:num w:numId="25" w16cid:durableId="396436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0A"/>
    <w:rsid w:val="00000121"/>
    <w:rsid w:val="00006C22"/>
    <w:rsid w:val="0000710B"/>
    <w:rsid w:val="000231FA"/>
    <w:rsid w:val="00023694"/>
    <w:rsid w:val="00023EF2"/>
    <w:rsid w:val="00050B90"/>
    <w:rsid w:val="000557E8"/>
    <w:rsid w:val="00061E4F"/>
    <w:rsid w:val="00062FA3"/>
    <w:rsid w:val="00074A77"/>
    <w:rsid w:val="00075FA2"/>
    <w:rsid w:val="00076D36"/>
    <w:rsid w:val="0009374F"/>
    <w:rsid w:val="00094C8A"/>
    <w:rsid w:val="000A1D1A"/>
    <w:rsid w:val="000A33FF"/>
    <w:rsid w:val="000A55F0"/>
    <w:rsid w:val="000A69FD"/>
    <w:rsid w:val="000A7DB5"/>
    <w:rsid w:val="000B4055"/>
    <w:rsid w:val="000B6426"/>
    <w:rsid w:val="000D745F"/>
    <w:rsid w:val="0010118E"/>
    <w:rsid w:val="00120464"/>
    <w:rsid w:val="0012231A"/>
    <w:rsid w:val="001414B3"/>
    <w:rsid w:val="00141A19"/>
    <w:rsid w:val="001460A3"/>
    <w:rsid w:val="0016259F"/>
    <w:rsid w:val="0016526F"/>
    <w:rsid w:val="00172315"/>
    <w:rsid w:val="00173083"/>
    <w:rsid w:val="0018214C"/>
    <w:rsid w:val="00194229"/>
    <w:rsid w:val="00197781"/>
    <w:rsid w:val="001979D1"/>
    <w:rsid w:val="001C69FC"/>
    <w:rsid w:val="001D14B9"/>
    <w:rsid w:val="001E15E4"/>
    <w:rsid w:val="001E1D58"/>
    <w:rsid w:val="001E3FA8"/>
    <w:rsid w:val="001F5E79"/>
    <w:rsid w:val="00204EA7"/>
    <w:rsid w:val="00205550"/>
    <w:rsid w:val="0020685A"/>
    <w:rsid w:val="00207F42"/>
    <w:rsid w:val="002104C7"/>
    <w:rsid w:val="00212C80"/>
    <w:rsid w:val="00234570"/>
    <w:rsid w:val="002357F3"/>
    <w:rsid w:val="00243CB9"/>
    <w:rsid w:val="002445F5"/>
    <w:rsid w:val="00251BBB"/>
    <w:rsid w:val="00253B52"/>
    <w:rsid w:val="00261713"/>
    <w:rsid w:val="002700E0"/>
    <w:rsid w:val="002845C9"/>
    <w:rsid w:val="0029026D"/>
    <w:rsid w:val="002979E6"/>
    <w:rsid w:val="002A3FC6"/>
    <w:rsid w:val="002A48C2"/>
    <w:rsid w:val="002B62E6"/>
    <w:rsid w:val="002B7C77"/>
    <w:rsid w:val="002C112B"/>
    <w:rsid w:val="002C215F"/>
    <w:rsid w:val="002C4FF3"/>
    <w:rsid w:val="002C5228"/>
    <w:rsid w:val="002D476F"/>
    <w:rsid w:val="002E083A"/>
    <w:rsid w:val="002E62C3"/>
    <w:rsid w:val="0030488B"/>
    <w:rsid w:val="00311658"/>
    <w:rsid w:val="00311B96"/>
    <w:rsid w:val="00313702"/>
    <w:rsid w:val="00314F3B"/>
    <w:rsid w:val="0033718D"/>
    <w:rsid w:val="00337B03"/>
    <w:rsid w:val="003444F7"/>
    <w:rsid w:val="0034671D"/>
    <w:rsid w:val="0035734F"/>
    <w:rsid w:val="00360671"/>
    <w:rsid w:val="00361C54"/>
    <w:rsid w:val="003867DA"/>
    <w:rsid w:val="00390723"/>
    <w:rsid w:val="0039490B"/>
    <w:rsid w:val="0039715A"/>
    <w:rsid w:val="003B4073"/>
    <w:rsid w:val="003B4806"/>
    <w:rsid w:val="003B4B3A"/>
    <w:rsid w:val="003C06CD"/>
    <w:rsid w:val="003C32C7"/>
    <w:rsid w:val="003C43D6"/>
    <w:rsid w:val="003C5717"/>
    <w:rsid w:val="003D2FDC"/>
    <w:rsid w:val="003D557E"/>
    <w:rsid w:val="003E0366"/>
    <w:rsid w:val="003F1703"/>
    <w:rsid w:val="00432B27"/>
    <w:rsid w:val="0043442B"/>
    <w:rsid w:val="00435326"/>
    <w:rsid w:val="004375A7"/>
    <w:rsid w:val="004405D8"/>
    <w:rsid w:val="00441AD9"/>
    <w:rsid w:val="00441E64"/>
    <w:rsid w:val="00455CE3"/>
    <w:rsid w:val="00457140"/>
    <w:rsid w:val="00484874"/>
    <w:rsid w:val="0048595D"/>
    <w:rsid w:val="00485B35"/>
    <w:rsid w:val="0048795B"/>
    <w:rsid w:val="004A1690"/>
    <w:rsid w:val="004A29A1"/>
    <w:rsid w:val="004A31E8"/>
    <w:rsid w:val="004A6CB8"/>
    <w:rsid w:val="004B3F58"/>
    <w:rsid w:val="004C332F"/>
    <w:rsid w:val="004C4234"/>
    <w:rsid w:val="004C46B4"/>
    <w:rsid w:val="004C515B"/>
    <w:rsid w:val="004C6FE6"/>
    <w:rsid w:val="004E1F19"/>
    <w:rsid w:val="004E413D"/>
    <w:rsid w:val="004E64A1"/>
    <w:rsid w:val="004F340C"/>
    <w:rsid w:val="00515E11"/>
    <w:rsid w:val="005160DB"/>
    <w:rsid w:val="00516A64"/>
    <w:rsid w:val="0051720B"/>
    <w:rsid w:val="00521AF8"/>
    <w:rsid w:val="00521EAD"/>
    <w:rsid w:val="00534706"/>
    <w:rsid w:val="00547E05"/>
    <w:rsid w:val="0056070F"/>
    <w:rsid w:val="0058108C"/>
    <w:rsid w:val="005825F1"/>
    <w:rsid w:val="005860EA"/>
    <w:rsid w:val="005A373F"/>
    <w:rsid w:val="005B052E"/>
    <w:rsid w:val="005B67C1"/>
    <w:rsid w:val="005B741A"/>
    <w:rsid w:val="005C718C"/>
    <w:rsid w:val="005C7B42"/>
    <w:rsid w:val="005E56DC"/>
    <w:rsid w:val="00616769"/>
    <w:rsid w:val="0061682F"/>
    <w:rsid w:val="00625754"/>
    <w:rsid w:val="00626373"/>
    <w:rsid w:val="00630351"/>
    <w:rsid w:val="00632F3F"/>
    <w:rsid w:val="00633E7F"/>
    <w:rsid w:val="00640F00"/>
    <w:rsid w:val="0064706F"/>
    <w:rsid w:val="00655D6C"/>
    <w:rsid w:val="00666659"/>
    <w:rsid w:val="006702E0"/>
    <w:rsid w:val="0067489D"/>
    <w:rsid w:val="00675A29"/>
    <w:rsid w:val="00682CE5"/>
    <w:rsid w:val="00683CF1"/>
    <w:rsid w:val="0068417A"/>
    <w:rsid w:val="00691EB6"/>
    <w:rsid w:val="00692F90"/>
    <w:rsid w:val="00693DEE"/>
    <w:rsid w:val="00695400"/>
    <w:rsid w:val="0069659A"/>
    <w:rsid w:val="006A07CE"/>
    <w:rsid w:val="006A0981"/>
    <w:rsid w:val="006A0CE8"/>
    <w:rsid w:val="006C4896"/>
    <w:rsid w:val="006D28DD"/>
    <w:rsid w:val="006E3CE6"/>
    <w:rsid w:val="006E5E19"/>
    <w:rsid w:val="006F43E1"/>
    <w:rsid w:val="00702518"/>
    <w:rsid w:val="00705B05"/>
    <w:rsid w:val="007069CC"/>
    <w:rsid w:val="00711E6B"/>
    <w:rsid w:val="00721DD4"/>
    <w:rsid w:val="00724366"/>
    <w:rsid w:val="00732538"/>
    <w:rsid w:val="00732C8B"/>
    <w:rsid w:val="00742A81"/>
    <w:rsid w:val="00763AF9"/>
    <w:rsid w:val="00770F8F"/>
    <w:rsid w:val="00780AD5"/>
    <w:rsid w:val="00787319"/>
    <w:rsid w:val="00792D9B"/>
    <w:rsid w:val="007A1B0B"/>
    <w:rsid w:val="007B28B8"/>
    <w:rsid w:val="007B626E"/>
    <w:rsid w:val="007C0E85"/>
    <w:rsid w:val="007D1D7C"/>
    <w:rsid w:val="007D6D95"/>
    <w:rsid w:val="007D7DE4"/>
    <w:rsid w:val="007E2318"/>
    <w:rsid w:val="007F387B"/>
    <w:rsid w:val="007F4ED0"/>
    <w:rsid w:val="007F5183"/>
    <w:rsid w:val="00801759"/>
    <w:rsid w:val="00812264"/>
    <w:rsid w:val="00812A16"/>
    <w:rsid w:val="00824BCC"/>
    <w:rsid w:val="00831B0C"/>
    <w:rsid w:val="008329E8"/>
    <w:rsid w:val="00833740"/>
    <w:rsid w:val="00836F49"/>
    <w:rsid w:val="00840DC8"/>
    <w:rsid w:val="00841369"/>
    <w:rsid w:val="00846BDA"/>
    <w:rsid w:val="008536A4"/>
    <w:rsid w:val="008577F0"/>
    <w:rsid w:val="00862326"/>
    <w:rsid w:val="00864CA8"/>
    <w:rsid w:val="00866C47"/>
    <w:rsid w:val="008A0060"/>
    <w:rsid w:val="008A0C3A"/>
    <w:rsid w:val="008A11C8"/>
    <w:rsid w:val="008A7380"/>
    <w:rsid w:val="008B24F2"/>
    <w:rsid w:val="008C46F6"/>
    <w:rsid w:val="008D5B3D"/>
    <w:rsid w:val="008E1D44"/>
    <w:rsid w:val="008E5603"/>
    <w:rsid w:val="008E76EA"/>
    <w:rsid w:val="008F3F07"/>
    <w:rsid w:val="00907B8E"/>
    <w:rsid w:val="00915A32"/>
    <w:rsid w:val="00922BEF"/>
    <w:rsid w:val="0092381C"/>
    <w:rsid w:val="00925DC7"/>
    <w:rsid w:val="00935A87"/>
    <w:rsid w:val="00935DEC"/>
    <w:rsid w:val="00937E68"/>
    <w:rsid w:val="0094540B"/>
    <w:rsid w:val="00951C39"/>
    <w:rsid w:val="00952454"/>
    <w:rsid w:val="00953339"/>
    <w:rsid w:val="009573A3"/>
    <w:rsid w:val="00961E48"/>
    <w:rsid w:val="009664CC"/>
    <w:rsid w:val="00966F6F"/>
    <w:rsid w:val="00973603"/>
    <w:rsid w:val="009821B7"/>
    <w:rsid w:val="00982CE6"/>
    <w:rsid w:val="009849E5"/>
    <w:rsid w:val="009B5673"/>
    <w:rsid w:val="009B61F3"/>
    <w:rsid w:val="009B7476"/>
    <w:rsid w:val="009D18BF"/>
    <w:rsid w:val="009D42D0"/>
    <w:rsid w:val="009E5A1D"/>
    <w:rsid w:val="00A23F40"/>
    <w:rsid w:val="00A31052"/>
    <w:rsid w:val="00A36895"/>
    <w:rsid w:val="00A46E78"/>
    <w:rsid w:val="00A7296F"/>
    <w:rsid w:val="00A72B49"/>
    <w:rsid w:val="00A7788D"/>
    <w:rsid w:val="00A8183F"/>
    <w:rsid w:val="00A8287B"/>
    <w:rsid w:val="00A84FE8"/>
    <w:rsid w:val="00A86A61"/>
    <w:rsid w:val="00A871CB"/>
    <w:rsid w:val="00A91D2C"/>
    <w:rsid w:val="00A93D02"/>
    <w:rsid w:val="00A95A00"/>
    <w:rsid w:val="00AC32D7"/>
    <w:rsid w:val="00AC4A4E"/>
    <w:rsid w:val="00AC773F"/>
    <w:rsid w:val="00AD4F1E"/>
    <w:rsid w:val="00AE1CC8"/>
    <w:rsid w:val="00AE5AAB"/>
    <w:rsid w:val="00AE5F65"/>
    <w:rsid w:val="00AF1DAA"/>
    <w:rsid w:val="00B11F4C"/>
    <w:rsid w:val="00B23A3D"/>
    <w:rsid w:val="00B2690E"/>
    <w:rsid w:val="00B26B33"/>
    <w:rsid w:val="00B3658F"/>
    <w:rsid w:val="00B40D20"/>
    <w:rsid w:val="00B43196"/>
    <w:rsid w:val="00B44A13"/>
    <w:rsid w:val="00B46A0B"/>
    <w:rsid w:val="00B46AE0"/>
    <w:rsid w:val="00B502C4"/>
    <w:rsid w:val="00B56B24"/>
    <w:rsid w:val="00B70949"/>
    <w:rsid w:val="00B73719"/>
    <w:rsid w:val="00B73CA5"/>
    <w:rsid w:val="00B76B66"/>
    <w:rsid w:val="00B80608"/>
    <w:rsid w:val="00B86ADC"/>
    <w:rsid w:val="00B905A2"/>
    <w:rsid w:val="00B91EB7"/>
    <w:rsid w:val="00BA49B3"/>
    <w:rsid w:val="00BC3787"/>
    <w:rsid w:val="00BE63EF"/>
    <w:rsid w:val="00BF3ED5"/>
    <w:rsid w:val="00BF41EC"/>
    <w:rsid w:val="00BF572A"/>
    <w:rsid w:val="00C0536B"/>
    <w:rsid w:val="00C10EDD"/>
    <w:rsid w:val="00C22C35"/>
    <w:rsid w:val="00C22FA3"/>
    <w:rsid w:val="00C3299D"/>
    <w:rsid w:val="00C466AE"/>
    <w:rsid w:val="00C63389"/>
    <w:rsid w:val="00C637D8"/>
    <w:rsid w:val="00C63E28"/>
    <w:rsid w:val="00C64792"/>
    <w:rsid w:val="00C70548"/>
    <w:rsid w:val="00C71074"/>
    <w:rsid w:val="00C74C73"/>
    <w:rsid w:val="00C769BD"/>
    <w:rsid w:val="00C83541"/>
    <w:rsid w:val="00C85637"/>
    <w:rsid w:val="00C93625"/>
    <w:rsid w:val="00C93B80"/>
    <w:rsid w:val="00CA1C31"/>
    <w:rsid w:val="00CA7E84"/>
    <w:rsid w:val="00CC31F7"/>
    <w:rsid w:val="00CC418D"/>
    <w:rsid w:val="00CC4B11"/>
    <w:rsid w:val="00CC6FE2"/>
    <w:rsid w:val="00CD5D3F"/>
    <w:rsid w:val="00CE0C75"/>
    <w:rsid w:val="00CF4EAC"/>
    <w:rsid w:val="00D00E56"/>
    <w:rsid w:val="00D02EE4"/>
    <w:rsid w:val="00D03DAB"/>
    <w:rsid w:val="00D03DAD"/>
    <w:rsid w:val="00D14723"/>
    <w:rsid w:val="00D15716"/>
    <w:rsid w:val="00D15E8F"/>
    <w:rsid w:val="00D2060C"/>
    <w:rsid w:val="00D234F0"/>
    <w:rsid w:val="00D30666"/>
    <w:rsid w:val="00D334E7"/>
    <w:rsid w:val="00D43511"/>
    <w:rsid w:val="00D44A70"/>
    <w:rsid w:val="00D44B0A"/>
    <w:rsid w:val="00D555AC"/>
    <w:rsid w:val="00D64AA4"/>
    <w:rsid w:val="00D93B23"/>
    <w:rsid w:val="00D94714"/>
    <w:rsid w:val="00DB36A7"/>
    <w:rsid w:val="00DC15B9"/>
    <w:rsid w:val="00DC6FDB"/>
    <w:rsid w:val="00DD0459"/>
    <w:rsid w:val="00DD0EBA"/>
    <w:rsid w:val="00DD2769"/>
    <w:rsid w:val="00DF2FA7"/>
    <w:rsid w:val="00DF71C5"/>
    <w:rsid w:val="00E050B2"/>
    <w:rsid w:val="00E10A35"/>
    <w:rsid w:val="00E16488"/>
    <w:rsid w:val="00E2610F"/>
    <w:rsid w:val="00E4337F"/>
    <w:rsid w:val="00E52CEF"/>
    <w:rsid w:val="00E5382A"/>
    <w:rsid w:val="00E617AD"/>
    <w:rsid w:val="00E63E96"/>
    <w:rsid w:val="00E739B4"/>
    <w:rsid w:val="00E77484"/>
    <w:rsid w:val="00E80377"/>
    <w:rsid w:val="00E8288A"/>
    <w:rsid w:val="00E86269"/>
    <w:rsid w:val="00E869CD"/>
    <w:rsid w:val="00EA236F"/>
    <w:rsid w:val="00EA3347"/>
    <w:rsid w:val="00EC0B01"/>
    <w:rsid w:val="00EC4434"/>
    <w:rsid w:val="00EC7F8E"/>
    <w:rsid w:val="00ED1D6F"/>
    <w:rsid w:val="00ED2055"/>
    <w:rsid w:val="00EE30BE"/>
    <w:rsid w:val="00EF0212"/>
    <w:rsid w:val="00EF2421"/>
    <w:rsid w:val="00EF656E"/>
    <w:rsid w:val="00F033C3"/>
    <w:rsid w:val="00F12714"/>
    <w:rsid w:val="00F14079"/>
    <w:rsid w:val="00F151FC"/>
    <w:rsid w:val="00F21A3C"/>
    <w:rsid w:val="00F335F3"/>
    <w:rsid w:val="00F34081"/>
    <w:rsid w:val="00F369AB"/>
    <w:rsid w:val="00F41D50"/>
    <w:rsid w:val="00F41DE6"/>
    <w:rsid w:val="00F43C7B"/>
    <w:rsid w:val="00F478CE"/>
    <w:rsid w:val="00F560CE"/>
    <w:rsid w:val="00F61733"/>
    <w:rsid w:val="00F64169"/>
    <w:rsid w:val="00F822F8"/>
    <w:rsid w:val="00F82EB8"/>
    <w:rsid w:val="00F839F6"/>
    <w:rsid w:val="00F85898"/>
    <w:rsid w:val="00F8771B"/>
    <w:rsid w:val="00F87859"/>
    <w:rsid w:val="00F90158"/>
    <w:rsid w:val="00F958D3"/>
    <w:rsid w:val="00FA7C8E"/>
    <w:rsid w:val="00FC372D"/>
    <w:rsid w:val="00FF1C56"/>
    <w:rsid w:val="00FF47CD"/>
    <w:rsid w:val="589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226C5"/>
  <w15:docId w15:val="{6834A6B2-A99C-4F69-9C9A-C90C8AA5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99" w:unhideWhenUsed="1" w:qFormat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1E6B"/>
    <w:rPr>
      <w:snapToGrid w:val="0"/>
    </w:rPr>
  </w:style>
  <w:style w:type="paragraph" w:styleId="Heading3">
    <w:name w:val="heading 3"/>
    <w:basedOn w:val="Normal"/>
    <w:next w:val="Normal"/>
    <w:qFormat/>
    <w:rsid w:val="00724366"/>
    <w:pPr>
      <w:keepNext/>
      <w:ind w:left="4680"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24366"/>
    <w:rPr>
      <w:sz w:val="16"/>
    </w:rPr>
  </w:style>
  <w:style w:type="paragraph" w:styleId="Header">
    <w:name w:val="header"/>
    <w:basedOn w:val="Normal"/>
    <w:link w:val="HeaderChar"/>
    <w:uiPriority w:val="99"/>
    <w:rsid w:val="00724366"/>
    <w:pPr>
      <w:tabs>
        <w:tab w:val="center" w:pos="4680"/>
        <w:tab w:val="right" w:pos="9360"/>
      </w:tabs>
    </w:pPr>
    <w:rPr>
      <w:rFonts w:ascii="Courier" w:hAnsi="Courier"/>
      <w:snapToGrid/>
      <w:sz w:val="24"/>
    </w:rPr>
  </w:style>
  <w:style w:type="paragraph" w:styleId="BalloonText">
    <w:name w:val="Balloon Text"/>
    <w:basedOn w:val="Normal"/>
    <w:semiHidden/>
    <w:rsid w:val="000A55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173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E2610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E4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4337F"/>
    <w:rPr>
      <w:snapToGrid w:val="0"/>
    </w:rPr>
  </w:style>
  <w:style w:type="paragraph" w:customStyle="1" w:styleId="ToAddressFlag">
    <w:name w:val="To Address Flag"/>
    <w:basedOn w:val="Normal"/>
    <w:rsid w:val="006F43E1"/>
    <w:pPr>
      <w:spacing w:before="200"/>
    </w:pPr>
    <w:rPr>
      <w:rFonts w:ascii="NEWCENTURYSCHLBK" w:hAnsi="NEWCENTURYSCHLBK"/>
      <w:b/>
      <w:snapToGrid/>
      <w:sz w:val="24"/>
    </w:rPr>
  </w:style>
  <w:style w:type="paragraph" w:customStyle="1" w:styleId="ToAddressLetter">
    <w:name w:val="To Address Letter"/>
    <w:basedOn w:val="Normal"/>
    <w:rsid w:val="006F43E1"/>
    <w:pPr>
      <w:spacing w:before="200"/>
    </w:pPr>
    <w:rPr>
      <w:snapToGrid/>
      <w:sz w:val="24"/>
    </w:rPr>
  </w:style>
  <w:style w:type="paragraph" w:styleId="BodyTextIndent">
    <w:name w:val="Body Text Indent"/>
    <w:basedOn w:val="Normal"/>
    <w:link w:val="BodyTextIndentChar"/>
    <w:rsid w:val="006F43E1"/>
    <w:pPr>
      <w:ind w:left="810" w:hanging="810"/>
    </w:pPr>
    <w:rPr>
      <w:rFonts w:ascii="Times New" w:hAnsi="Times New"/>
      <w:snapToGrid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F43E1"/>
    <w:rPr>
      <w:rFonts w:ascii="Times New" w:hAnsi="Times New"/>
      <w:sz w:val="24"/>
    </w:rPr>
  </w:style>
  <w:style w:type="paragraph" w:customStyle="1" w:styleId="HeaderStationery">
    <w:name w:val="Header Stationery"/>
    <w:basedOn w:val="Header"/>
    <w:rsid w:val="006F43E1"/>
    <w:pPr>
      <w:tabs>
        <w:tab w:val="clear" w:pos="4680"/>
        <w:tab w:val="clear" w:pos="9360"/>
        <w:tab w:val="center" w:pos="4320"/>
        <w:tab w:val="right" w:pos="8640"/>
      </w:tabs>
      <w:spacing w:line="360" w:lineRule="exact"/>
      <w:jc w:val="center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6F43E1"/>
    <w:pPr>
      <w:ind w:left="900" w:hanging="900"/>
    </w:pPr>
    <w:rPr>
      <w:rFonts w:ascii="Times New" w:hAnsi="Times New"/>
      <w:snapToGrid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F43E1"/>
    <w:rPr>
      <w:rFonts w:ascii="Times New" w:hAnsi="Times New"/>
      <w:sz w:val="24"/>
    </w:rPr>
  </w:style>
  <w:style w:type="paragraph" w:styleId="ListParagraph">
    <w:name w:val="List Paragraph"/>
    <w:basedOn w:val="Normal"/>
    <w:uiPriority w:val="1"/>
    <w:qFormat/>
    <w:rsid w:val="00B365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658F"/>
    <w:pPr>
      <w:widowControl w:val="0"/>
      <w:ind w:left="820"/>
    </w:pPr>
    <w:rPr>
      <w:rFonts w:cstheme="minorBidi"/>
      <w:snapToGrid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58F"/>
    <w:rPr>
      <w:rFonts w:cstheme="minorBidi"/>
      <w:sz w:val="24"/>
      <w:szCs w:val="24"/>
    </w:rPr>
  </w:style>
  <w:style w:type="character" w:styleId="Hyperlink">
    <w:name w:val="Hyperlink"/>
    <w:basedOn w:val="DefaultParagraphFont"/>
    <w:unhideWhenUsed/>
    <w:rsid w:val="00BF3ED5"/>
    <w:rPr>
      <w:color w:val="0000FF" w:themeColor="hyperlink"/>
      <w:u w:val="single"/>
    </w:rPr>
  </w:style>
  <w:style w:type="table" w:styleId="TableGrid">
    <w:name w:val="Table Grid"/>
    <w:basedOn w:val="TableNormal"/>
    <w:rsid w:val="003B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D42D0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2845C9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qFormat/>
    <w:rsid w:val="002C215F"/>
    <w:pPr>
      <w:spacing w:before="1120"/>
      <w:ind w:left="5040"/>
      <w:contextualSpacing/>
    </w:pPr>
    <w:rPr>
      <w:snapToGrid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C21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9F096.7EBE9480" TargetMode="External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9F096.7EBE9480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2504552A\AppData\Roaming\Microsoft\Templates\100%20ARW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cc43e4b6-9ce7-4391-bd57-5bf25bd2105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768538FDA1843900B24CACB38E896" ma:contentTypeVersion="15" ma:contentTypeDescription="Create a new document." ma:contentTypeScope="" ma:versionID="a94865d9d6c68af89853fe45af13101f">
  <xsd:schema xmlns:xsd="http://www.w3.org/2001/XMLSchema" xmlns:xs="http://www.w3.org/2001/XMLSchema" xmlns:p="http://schemas.microsoft.com/office/2006/metadata/properties" xmlns:ns1="http://schemas.microsoft.com/sharepoint/v3" xmlns:ns2="cc43e4b6-9ce7-4391-bd57-5bf25bd21056" xmlns:ns3="025bf9ab-0d29-4e27-81cc-c9cf03b3250c" targetNamespace="http://schemas.microsoft.com/office/2006/metadata/properties" ma:root="true" ma:fieldsID="1d92fc17967d001fa8479913528467aa" ns1:_="" ns2:_="" ns3:_="">
    <xsd:import namespace="http://schemas.microsoft.com/sharepoint/v3"/>
    <xsd:import namespace="cc43e4b6-9ce7-4391-bd57-5bf25bd21056"/>
    <xsd:import namespace="025bf9ab-0d29-4e27-81cc-c9cf03b32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3e4b6-9ce7-4391-bd57-5bf25bd21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bf9ab-0d29-4e27-81cc-c9cf03b32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375C4B-A1F4-439D-B0D7-1E67110A1535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sharepoint/v3"/>
    <ds:schemaRef ds:uri="http://purl.org/dc/terms/"/>
    <ds:schemaRef ds:uri="025bf9ab-0d29-4e27-81cc-c9cf03b3250c"/>
    <ds:schemaRef ds:uri="cc43e4b6-9ce7-4391-bd57-5bf25bd2105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F4706A-1A16-41C9-8A64-D4BD5D4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944D4-191D-4984-A606-6FB35FE03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43e4b6-9ce7-4391-bd57-5bf25bd21056"/>
    <ds:schemaRef ds:uri="025bf9ab-0d29-4e27-81cc-c9cf03b32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100 ARW Letterhead.dotx</Template>
  <TotalTime>6</TotalTime>
  <Pages>1</Pages>
  <Words>36</Words>
  <Characters>208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HQ USAFE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1268460744A</dc:creator>
  <cp:keywords/>
  <dc:description/>
  <cp:lastModifiedBy>GAULT, JUSTIN R SSgt USAF USAFE 100 AMXS/MXAAS</cp:lastModifiedBy>
  <cp:revision>2</cp:revision>
  <cp:lastPrinted>2024-07-08T17:10:00Z</cp:lastPrinted>
  <dcterms:created xsi:type="dcterms:W3CDTF">2025-08-12T11:34:00Z</dcterms:created>
  <dcterms:modified xsi:type="dcterms:W3CDTF">2025-08-12T11:34:00Z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0x0101008A4768538FDA1843900B24CACB38E896</vt:lpwstr>
  </property>
  <property fmtid="{D5CDD505-2E9C-101B-9397-08002B2CF9AE}" pid="3" name="MediaServiceImageTags">
    <vt:lpwstr/>
  </property>
</Properties>
</file>